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TDCC SUMMER PROGRAM – REGISTRATION FORM</w:t>
      </w:r>
    </w:p>
    <w:p>
      <w:pPr>
        <w:pStyle w:val="Normal"/>
        <w:rPr/>
      </w:pPr>
      <w:r>
        <w:rPr/>
        <w:t>Please complete one registration form for each child.</w:t>
      </w:r>
    </w:p>
    <w:tbl>
      <w:tblPr>
        <w:tblW w:w="9626" w:type="dxa"/>
        <w:jc w:val="left"/>
        <w:tblInd w:w="-133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45"/>
        <w:gridCol w:w="3712"/>
        <w:gridCol w:w="1155"/>
        <w:gridCol w:w="2714"/>
      </w:tblGrid>
      <w:tr>
        <w:trPr/>
        <w:tc>
          <w:tcPr>
            <w:tcW w:w="20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Child’s Name:</w:t>
            </w:r>
          </w:p>
        </w:tc>
        <w:tc>
          <w:tcPr>
            <w:tcW w:w="3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0_3249724734"/>
                  <w:enabled/>
                  <w:calcOnExit w:val="0"/>
                </w:ffData>
              </w:fldChar>
            </w:r>
            <w:r>
              <w:rPr>
                <w:bCs/>
                <w:rFonts w:eastAsia="Arial" w:cs="Arial" w:ascii="Arial" w:hAnsi="Arial"/>
              </w:rPr>
              <w:instrText> FORMTEXT </w:instrText>
            </w:r>
            <w:r>
              <w:rPr>
                <w:bCs/>
                <w:rFonts w:eastAsia="Arial" w:cs="Arial" w:ascii="Arial" w:hAnsi="Arial"/>
              </w:rPr>
              <w:fldChar w:fldCharType="separate"/>
            </w:r>
            <w:bookmarkStart w:id="0" w:name="__Fieldmark__0_3249724734"/>
            <w:bookmarkStart w:id="1" w:name="__Fieldmark__0_3249724734"/>
            <w:bookmarkEnd w:id="1"/>
            <w:r>
              <w:rPr>
                <w:rFonts w:eastAsia="Arial" w:cs="Arial" w:ascii="Arial" w:hAnsi="Arial"/>
                <w:bCs/>
                <w:lang w:val="en-IN" w:eastAsia="en-IN"/>
              </w:rPr>
            </w:r>
            <w:bookmarkStart w:id="2" w:name="__Fieldmark__0_3249724734"/>
            <w:bookmarkEnd w:id="2"/>
            <w:r>
              <w:rPr>
                <w:rFonts w:eastAsia="Arial" w:cs="Arial" w:ascii="Arial" w:hAnsi="Arial"/>
                <w:bCs/>
                <w:lang w:val="en-IN" w:eastAsia="en-IN"/>
              </w:rPr>
            </w:r>
            <w:r>
              <w:rPr>
                <w:bCs/>
                <w:rFonts w:eastAsia="Arial" w:cs="Arial" w:ascii="Arial" w:hAnsi="Arial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__Fieldmark__1_3249724734"/>
            <w:bookmarkStart w:id="4" w:name="__Fieldmark__1_3249724734"/>
            <w:bookmarkStart w:id="5" w:name="__Fieldmark__1_3249724734"/>
            <w:bookmarkEnd w:id="5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Cs/>
              </w:rPr>
              <w:t xml:space="preserve"> Male</w:t>
            </w:r>
          </w:p>
        </w:tc>
        <w:tc>
          <w:tcPr>
            <w:tcW w:w="27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" w:name="__Fieldmark__2_3249724734"/>
            <w:bookmarkStart w:id="7" w:name="__Fieldmark__2_3249724734"/>
            <w:bookmarkStart w:id="8" w:name="__Fieldmark__2_3249724734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Cs/>
              </w:rPr>
              <w:t xml:space="preserve"> Female</w:t>
            </w:r>
          </w:p>
        </w:tc>
      </w:tr>
      <w:tr>
        <w:trPr/>
        <w:tc>
          <w:tcPr>
            <w:tcW w:w="20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Date of Birth:</w:t>
            </w:r>
          </w:p>
        </w:tc>
        <w:tc>
          <w:tcPr>
            <w:tcW w:w="3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9" w:name="__Fieldmark__3_3249724734"/>
            <w:bookmarkStart w:id="10" w:name="__Fieldmark__3_3249724734"/>
            <w:bookmarkEnd w:id="10"/>
            <w:r>
              <w:rPr>
                <w:rFonts w:cs="Arial" w:ascii="Arial" w:hAnsi="Arial"/>
                <w:bCs/>
                <w:lang w:val="en-IN" w:eastAsia="en-IN"/>
              </w:rPr>
            </w:r>
            <w:bookmarkStart w:id="11" w:name="__Fieldmark__3_3249724734"/>
            <w:bookmarkEnd w:id="11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Age:</w:t>
            </w:r>
          </w:p>
        </w:tc>
        <w:tc>
          <w:tcPr>
            <w:tcW w:w="27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4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2" w:name="__Fieldmark__4_3249724734"/>
            <w:bookmarkStart w:id="13" w:name="__Fieldmark__4_3249724734"/>
            <w:bookmarkEnd w:id="13"/>
            <w:r>
              <w:rPr>
                <w:rFonts w:cs="Arial" w:ascii="Arial" w:hAnsi="Arial"/>
                <w:bCs/>
                <w:lang w:val="en-IN" w:eastAsia="en-IN"/>
              </w:rPr>
            </w:r>
            <w:bookmarkStart w:id="14" w:name="__Fieldmark__4_3249724734"/>
            <w:bookmarkEnd w:id="14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461" w:hRule="atLeast"/>
        </w:trPr>
        <w:tc>
          <w:tcPr>
            <w:tcW w:w="20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Street Address:</w:t>
            </w:r>
          </w:p>
        </w:tc>
        <w:tc>
          <w:tcPr>
            <w:tcW w:w="75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5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5" w:name="__Fieldmark__5_3249724734"/>
            <w:bookmarkStart w:id="16" w:name="__Fieldmark__5_3249724734"/>
            <w:bookmarkEnd w:id="16"/>
            <w:r>
              <w:rPr>
                <w:rFonts w:cs="Arial" w:ascii="Arial" w:hAnsi="Arial"/>
                <w:bCs/>
                <w:lang w:val="en-IN" w:eastAsia="en-IN"/>
              </w:rPr>
            </w:r>
            <w:bookmarkStart w:id="17" w:name="__Fieldmark__5_3249724734"/>
            <w:bookmarkEnd w:id="17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461" w:hRule="atLeast"/>
        </w:trPr>
        <w:tc>
          <w:tcPr>
            <w:tcW w:w="20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Mailing Address:</w:t>
            </w:r>
          </w:p>
        </w:tc>
        <w:tc>
          <w:tcPr>
            <w:tcW w:w="75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6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8" w:name="__Fieldmark__6_3249724734"/>
            <w:bookmarkStart w:id="19" w:name="__Fieldmark__6_3249724734"/>
            <w:bookmarkEnd w:id="19"/>
            <w:r>
              <w:rPr>
                <w:rFonts w:cs="Arial" w:ascii="Arial" w:hAnsi="Arial"/>
                <w:bCs/>
                <w:lang w:val="en-IN" w:eastAsia="en-IN"/>
              </w:rPr>
            </w:r>
            <w:bookmarkStart w:id="20" w:name="__Fieldmark__6_3249724734"/>
            <w:bookmarkEnd w:id="20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tbl>
      <w:tblPr>
        <w:tblW w:w="9626" w:type="dxa"/>
        <w:jc w:val="left"/>
        <w:tblInd w:w="-133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9"/>
        <w:gridCol w:w="2979"/>
        <w:gridCol w:w="1699"/>
        <w:gridCol w:w="3139"/>
      </w:tblGrid>
      <w:tr>
        <w:trPr/>
        <w:tc>
          <w:tcPr>
            <w:tcW w:w="18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Mother’s Name:</w:t>
            </w:r>
          </w:p>
        </w:tc>
        <w:tc>
          <w:tcPr>
            <w:tcW w:w="29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7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21" w:name="__Fieldmark__7_3249724734"/>
            <w:bookmarkStart w:id="22" w:name="__Fieldmark__7_3249724734"/>
            <w:bookmarkEnd w:id="22"/>
            <w:r>
              <w:rPr>
                <w:rFonts w:cs="Arial" w:ascii="Arial" w:hAnsi="Arial"/>
                <w:bCs/>
                <w:lang w:val="en-IN" w:eastAsia="en-IN"/>
              </w:rPr>
            </w:r>
            <w:bookmarkStart w:id="23" w:name="__Fieldmark__7_3249724734"/>
            <w:bookmarkEnd w:id="23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Mobile Phone:</w:t>
            </w:r>
          </w:p>
        </w:tc>
        <w:tc>
          <w:tcPr>
            <w:tcW w:w="31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8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24" w:name="__Fieldmark__8_3249724734"/>
            <w:bookmarkStart w:id="25" w:name="__Fieldmark__8_3249724734"/>
            <w:bookmarkEnd w:id="25"/>
            <w:r>
              <w:rPr>
                <w:rFonts w:cs="Arial" w:ascii="Arial" w:hAnsi="Arial"/>
                <w:bCs/>
                <w:lang w:val="en-IN" w:eastAsia="en-IN"/>
              </w:rPr>
            </w:r>
            <w:bookmarkStart w:id="26" w:name="__Fieldmark__8_3249724734"/>
            <w:bookmarkEnd w:id="26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/>
        <w:tc>
          <w:tcPr>
            <w:tcW w:w="18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Email:</w:t>
            </w:r>
          </w:p>
        </w:tc>
        <w:tc>
          <w:tcPr>
            <w:tcW w:w="29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9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27" w:name="__Fieldmark__9_3249724734"/>
            <w:bookmarkStart w:id="28" w:name="__Fieldmark__9_3249724734"/>
            <w:bookmarkEnd w:id="28"/>
            <w:r>
              <w:rPr>
                <w:rFonts w:cs="Arial" w:ascii="Arial" w:hAnsi="Arial"/>
                <w:bCs/>
                <w:lang w:val="en-IN" w:eastAsia="en-IN"/>
              </w:rPr>
            </w:r>
            <w:bookmarkStart w:id="29" w:name="__Fieldmark__9_3249724734"/>
            <w:bookmarkEnd w:id="29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Work Phone:</w:t>
            </w:r>
          </w:p>
        </w:tc>
        <w:tc>
          <w:tcPr>
            <w:tcW w:w="31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0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30" w:name="__Fieldmark__10_3249724734"/>
            <w:bookmarkStart w:id="31" w:name="__Fieldmark__10_3249724734"/>
            <w:bookmarkEnd w:id="31"/>
            <w:r>
              <w:rPr>
                <w:rFonts w:cs="Arial" w:ascii="Arial" w:hAnsi="Arial"/>
                <w:bCs/>
                <w:lang w:val="en-IN" w:eastAsia="en-IN"/>
              </w:rPr>
            </w:r>
            <w:bookmarkStart w:id="32" w:name="__Fieldmark__10_3249724734"/>
            <w:bookmarkEnd w:id="32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/>
        <w:tc>
          <w:tcPr>
            <w:tcW w:w="18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Father’s Name:</w:t>
            </w:r>
          </w:p>
        </w:tc>
        <w:tc>
          <w:tcPr>
            <w:tcW w:w="29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1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33" w:name="__Fieldmark__11_3249724734"/>
            <w:bookmarkStart w:id="34" w:name="__Fieldmark__11_3249724734"/>
            <w:bookmarkEnd w:id="34"/>
            <w:r>
              <w:rPr>
                <w:rFonts w:cs="Arial" w:ascii="Arial" w:hAnsi="Arial"/>
                <w:bCs/>
                <w:lang w:val="en-IN" w:eastAsia="en-IN"/>
              </w:rPr>
            </w:r>
            <w:bookmarkStart w:id="35" w:name="__Fieldmark__11_3249724734"/>
            <w:bookmarkEnd w:id="35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Mobile Phone:</w:t>
            </w:r>
          </w:p>
        </w:tc>
        <w:tc>
          <w:tcPr>
            <w:tcW w:w="31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2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36" w:name="__Fieldmark__12_3249724734"/>
            <w:bookmarkStart w:id="37" w:name="__Fieldmark__12_3249724734"/>
            <w:bookmarkEnd w:id="37"/>
            <w:r>
              <w:rPr>
                <w:rFonts w:cs="Arial" w:ascii="Arial" w:hAnsi="Arial"/>
                <w:bCs/>
                <w:lang w:val="en-IN" w:eastAsia="en-IN"/>
              </w:rPr>
            </w:r>
            <w:bookmarkStart w:id="38" w:name="__Fieldmark__12_3249724734"/>
            <w:bookmarkEnd w:id="38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/>
        <w:tc>
          <w:tcPr>
            <w:tcW w:w="18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Email:</w:t>
            </w:r>
          </w:p>
        </w:tc>
        <w:tc>
          <w:tcPr>
            <w:tcW w:w="29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3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39" w:name="__Fieldmark__13_3249724734"/>
            <w:bookmarkStart w:id="40" w:name="__Fieldmark__13_3249724734"/>
            <w:bookmarkEnd w:id="40"/>
            <w:r>
              <w:rPr>
                <w:rFonts w:cs="Arial" w:ascii="Arial" w:hAnsi="Arial"/>
                <w:bCs/>
                <w:lang w:val="en-IN" w:eastAsia="en-IN"/>
              </w:rPr>
            </w:r>
            <w:bookmarkStart w:id="41" w:name="__Fieldmark__13_3249724734"/>
            <w:bookmarkEnd w:id="41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Work Phone:</w:t>
            </w:r>
          </w:p>
        </w:tc>
        <w:tc>
          <w:tcPr>
            <w:tcW w:w="31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4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42" w:name="__Fieldmark__14_3249724734"/>
            <w:bookmarkStart w:id="43" w:name="__Fieldmark__14_3249724734"/>
            <w:bookmarkEnd w:id="43"/>
            <w:r>
              <w:rPr>
                <w:rFonts w:cs="Arial" w:ascii="Arial" w:hAnsi="Arial"/>
                <w:bCs/>
                <w:lang w:val="en-IN" w:eastAsia="en-IN"/>
              </w:rPr>
            </w:r>
            <w:bookmarkStart w:id="44" w:name="__Fieldmark__14_3249724734"/>
            <w:bookmarkEnd w:id="44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/>
      </w:pPr>
      <w:r>
        <w:rPr/>
        <w:t>The following special health problems should be noted and adequate precautions taken.</w:t>
      </w:r>
    </w:p>
    <w:tbl>
      <w:tblPr>
        <w:tblW w:w="9518" w:type="dxa"/>
        <w:jc w:val="left"/>
        <w:tblInd w:w="-13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48"/>
        <w:gridCol w:w="3420"/>
        <w:gridCol w:w="3650"/>
      </w:tblGrid>
      <w:tr>
        <w:trPr/>
        <w:tc>
          <w:tcPr>
            <w:tcW w:w="24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Health Problem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Reaction</w:t>
            </w:r>
          </w:p>
        </w:tc>
        <w:tc>
          <w:tcPr>
            <w:tcW w:w="3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Medical response required</w:t>
            </w:r>
          </w:p>
        </w:tc>
      </w:tr>
      <w:tr>
        <w:trPr>
          <w:trHeight w:val="422" w:hRule="atLeast"/>
        </w:trPr>
        <w:tc>
          <w:tcPr>
            <w:tcW w:w="24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fldChar w:fldCharType="begin">
                <w:ffData>
                  <w:name w:val="__Fieldmark__15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45" w:name="__Fieldmark__15_3249724734"/>
            <w:bookmarkStart w:id="46" w:name="__Fieldmark__15_3249724734"/>
            <w:bookmarkEnd w:id="46"/>
            <w:r>
              <w:rPr>
                <w:rFonts w:cs="Arial" w:ascii="Arial" w:hAnsi="Arial"/>
                <w:bCs/>
              </w:rPr>
            </w:r>
            <w:bookmarkStart w:id="47" w:name="__Fieldmark__15_3249724734"/>
            <w:bookmarkEnd w:id="47"/>
            <w:r>
              <w:rPr>
                <w:rFonts w:cs="Arial" w:ascii="Arial" w:hAnsi="Arial"/>
                <w:bCs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6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48" w:name="__Fieldmark__16_3249724734"/>
            <w:bookmarkStart w:id="49" w:name="__Fieldmark__16_3249724734"/>
            <w:bookmarkEnd w:id="49"/>
            <w:r>
              <w:rPr>
                <w:rFonts w:cs="Arial" w:ascii="Arial" w:hAnsi="Arial"/>
                <w:bCs/>
                <w:lang w:val="en-IN" w:eastAsia="en-IN"/>
              </w:rPr>
            </w:r>
            <w:bookmarkStart w:id="50" w:name="__Fieldmark__16_3249724734"/>
            <w:bookmarkEnd w:id="50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3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7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51" w:name="__Fieldmark__17_3249724734"/>
            <w:bookmarkStart w:id="52" w:name="__Fieldmark__17_3249724734"/>
            <w:bookmarkEnd w:id="52"/>
            <w:r>
              <w:rPr>
                <w:rFonts w:cs="Arial" w:ascii="Arial" w:hAnsi="Arial"/>
                <w:bCs/>
                <w:lang w:val="en-IN" w:eastAsia="en-IN"/>
              </w:rPr>
            </w:r>
            <w:bookmarkStart w:id="53" w:name="__Fieldmark__17_3249724734"/>
            <w:bookmarkEnd w:id="53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440" w:hRule="atLeast"/>
        </w:trPr>
        <w:tc>
          <w:tcPr>
            <w:tcW w:w="24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8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54" w:name="__Fieldmark__18_3249724734"/>
            <w:bookmarkStart w:id="55" w:name="__Fieldmark__18_3249724734"/>
            <w:bookmarkEnd w:id="55"/>
            <w:r>
              <w:rPr>
                <w:rFonts w:cs="Arial" w:ascii="Arial" w:hAnsi="Arial"/>
                <w:bCs/>
                <w:lang w:val="en-IN" w:eastAsia="en-IN"/>
              </w:rPr>
            </w:r>
            <w:bookmarkStart w:id="56" w:name="__Fieldmark__18_3249724734"/>
            <w:bookmarkEnd w:id="56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19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57" w:name="__Fieldmark__19_3249724734"/>
            <w:bookmarkStart w:id="58" w:name="__Fieldmark__19_3249724734"/>
            <w:bookmarkEnd w:id="58"/>
            <w:r>
              <w:rPr>
                <w:rFonts w:cs="Arial" w:ascii="Arial" w:hAnsi="Arial"/>
                <w:bCs/>
                <w:lang w:val="en-IN" w:eastAsia="en-IN"/>
              </w:rPr>
            </w:r>
            <w:bookmarkStart w:id="59" w:name="__Fieldmark__19_3249724734"/>
            <w:bookmarkEnd w:id="59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3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0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60" w:name="__Fieldmark__20_3249724734"/>
            <w:bookmarkStart w:id="61" w:name="__Fieldmark__20_3249724734"/>
            <w:bookmarkEnd w:id="61"/>
            <w:r>
              <w:rPr>
                <w:rFonts w:cs="Arial" w:ascii="Arial" w:hAnsi="Arial"/>
                <w:bCs/>
                <w:lang w:val="en-IN" w:eastAsia="en-IN"/>
              </w:rPr>
            </w:r>
            <w:bookmarkStart w:id="62" w:name="__Fieldmark__20_3249724734"/>
            <w:bookmarkEnd w:id="62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autoSpaceDE w:val="false"/>
        <w:spacing w:lineRule="auto" w:line="240" w:before="0" w:after="0"/>
        <w:rPr>
          <w:rFonts w:ascii="Arial" w:hAnsi="Arial" w:cs="Arial"/>
          <w:bCs/>
          <w:i/>
          <w:i/>
        </w:rPr>
      </w:pPr>
      <w:r>
        <w:rPr>
          <w:rFonts w:cs="Arial" w:ascii="Arial" w:hAnsi="Arial"/>
          <w:bCs/>
          <w:i/>
        </w:rPr>
      </w:r>
    </w:p>
    <w:p>
      <w:pPr>
        <w:pStyle w:val="Normal"/>
        <w:autoSpaceDE w:val="false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The following medications/ prescriptions are required: </w:t>
      </w:r>
    </w:p>
    <w:p>
      <w:pPr>
        <w:pStyle w:val="Normal"/>
        <w:autoSpaceDE w:val="false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tbl>
      <w:tblPr>
        <w:tblW w:w="9626" w:type="dxa"/>
        <w:jc w:val="left"/>
        <w:tblInd w:w="-13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444"/>
      </w:tblGrid>
      <w:tr>
        <w:trPr/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Medication / prescription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Dosage</w:t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Time</w:t>
            </w:r>
          </w:p>
        </w:tc>
        <w:tc>
          <w:tcPr>
            <w:tcW w:w="2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BFBFBF" w:val="clear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Specific instructions</w:t>
            </w:r>
          </w:p>
        </w:tc>
      </w:tr>
      <w:tr>
        <w:trPr>
          <w:trHeight w:val="350" w:hRule="atLeast"/>
        </w:trPr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1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63" w:name="__Fieldmark__21_3249724734"/>
            <w:bookmarkStart w:id="64" w:name="__Fieldmark__21_3249724734"/>
            <w:bookmarkEnd w:id="64"/>
            <w:r>
              <w:rPr>
                <w:rFonts w:cs="Arial" w:ascii="Arial" w:hAnsi="Arial"/>
                <w:bCs/>
                <w:lang w:val="en-IN" w:eastAsia="en-IN"/>
              </w:rPr>
            </w:r>
            <w:bookmarkStart w:id="65" w:name="__Fieldmark__21_3249724734"/>
            <w:bookmarkEnd w:id="65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2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66" w:name="__Fieldmark__22_3249724734"/>
            <w:bookmarkStart w:id="67" w:name="__Fieldmark__22_3249724734"/>
            <w:bookmarkEnd w:id="67"/>
            <w:r>
              <w:rPr>
                <w:rFonts w:cs="Arial" w:ascii="Arial" w:hAnsi="Arial"/>
                <w:bCs/>
                <w:lang w:val="en-IN" w:eastAsia="en-IN"/>
              </w:rPr>
            </w:r>
            <w:bookmarkStart w:id="68" w:name="__Fieldmark__22_3249724734"/>
            <w:bookmarkEnd w:id="68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3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69" w:name="__Fieldmark__23_3249724734"/>
            <w:bookmarkStart w:id="70" w:name="__Fieldmark__23_3249724734"/>
            <w:bookmarkEnd w:id="70"/>
            <w:r>
              <w:rPr>
                <w:rFonts w:cs="Arial" w:ascii="Arial" w:hAnsi="Arial"/>
                <w:bCs/>
                <w:lang w:val="en-IN" w:eastAsia="en-IN"/>
              </w:rPr>
            </w:r>
            <w:bookmarkStart w:id="71" w:name="__Fieldmark__23_3249724734"/>
            <w:bookmarkEnd w:id="71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4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72" w:name="__Fieldmark__24_3249724734"/>
            <w:bookmarkStart w:id="73" w:name="__Fieldmark__24_3249724734"/>
            <w:bookmarkEnd w:id="73"/>
            <w:r>
              <w:rPr>
                <w:rFonts w:cs="Arial" w:ascii="Arial" w:hAnsi="Arial"/>
                <w:bCs/>
                <w:lang w:val="en-IN" w:eastAsia="en-IN"/>
              </w:rPr>
            </w:r>
            <w:bookmarkStart w:id="74" w:name="__Fieldmark__24_3249724734"/>
            <w:bookmarkEnd w:id="74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350" w:hRule="atLeast"/>
        </w:trPr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5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75" w:name="__Fieldmark__25_3249724734"/>
            <w:bookmarkStart w:id="76" w:name="__Fieldmark__25_3249724734"/>
            <w:bookmarkEnd w:id="76"/>
            <w:r>
              <w:rPr>
                <w:rFonts w:cs="Arial" w:ascii="Arial" w:hAnsi="Arial"/>
                <w:bCs/>
                <w:lang w:val="en-IN" w:eastAsia="en-IN"/>
              </w:rPr>
            </w:r>
            <w:bookmarkStart w:id="77" w:name="__Fieldmark__25_3249724734"/>
            <w:bookmarkEnd w:id="77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6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78" w:name="__Fieldmark__26_3249724734"/>
            <w:bookmarkStart w:id="79" w:name="__Fieldmark__26_3249724734"/>
            <w:bookmarkEnd w:id="79"/>
            <w:r>
              <w:rPr>
                <w:rFonts w:cs="Arial" w:ascii="Arial" w:hAnsi="Arial"/>
                <w:bCs/>
                <w:lang w:val="en-IN" w:eastAsia="en-IN"/>
              </w:rPr>
            </w:r>
            <w:bookmarkStart w:id="80" w:name="__Fieldmark__26_3249724734"/>
            <w:bookmarkEnd w:id="80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7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81" w:name="__Fieldmark__27_3249724734"/>
            <w:bookmarkStart w:id="82" w:name="__Fieldmark__27_3249724734"/>
            <w:bookmarkEnd w:id="82"/>
            <w:r>
              <w:rPr>
                <w:rFonts w:cs="Arial" w:ascii="Arial" w:hAnsi="Arial"/>
                <w:bCs/>
                <w:lang w:val="en-IN" w:eastAsia="en-IN"/>
              </w:rPr>
            </w:r>
            <w:bookmarkStart w:id="83" w:name="__Fieldmark__27_3249724734"/>
            <w:bookmarkEnd w:id="83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2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28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84" w:name="__Fieldmark__28_3249724734"/>
            <w:bookmarkStart w:id="85" w:name="__Fieldmark__28_3249724734"/>
            <w:bookmarkEnd w:id="85"/>
            <w:r>
              <w:rPr>
                <w:rFonts w:cs="Arial" w:ascii="Arial" w:hAnsi="Arial"/>
                <w:bCs/>
                <w:lang w:val="en-IN" w:eastAsia="en-IN"/>
              </w:rPr>
            </w:r>
            <w:bookmarkStart w:id="86" w:name="__Fieldmark__28_3249724734"/>
            <w:bookmarkEnd w:id="86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autoSpaceDE w:val="false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Arial" w:ascii="Arial" w:hAnsi="Arial"/>
          <w:bCs/>
        </w:rPr>
        <w:t xml:space="preserve">The following dietary requirements are needed for:  religious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7" w:name="__Fieldmark__29_3249724734"/>
      <w:bookmarkStart w:id="88" w:name="__Fieldmark__29_3249724734"/>
      <w:bookmarkStart w:id="89" w:name="__Fieldmark__29_3249724734"/>
      <w:bookmarkEnd w:id="89"/>
      <w:r>
        <w:rPr/>
      </w:r>
      <w:r>
        <w:rPr/>
        <w:fldChar w:fldCharType="end"/>
      </w:r>
      <w:r>
        <w:rPr>
          <w:rFonts w:cs="Arial" w:ascii="Arial" w:hAnsi="Arial"/>
          <w:bCs/>
        </w:rPr>
        <w:t xml:space="preserve"> or medical reasons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30_3249724734"/>
      <w:bookmarkStart w:id="91" w:name="__Fieldmark__30_3249724734"/>
      <w:bookmarkStart w:id="92" w:name="__Fieldmark__30_3249724734"/>
      <w:bookmarkEnd w:id="92"/>
      <w:r>
        <w:rPr/>
      </w:r>
      <w:r>
        <w:rPr/>
        <w:fldChar w:fldCharType="end"/>
      </w:r>
    </w:p>
    <w:p>
      <w:pPr>
        <w:pStyle w:val="Normal"/>
        <w:autoSpaceDE w:val="false"/>
        <w:spacing w:lineRule="auto" w:line="240" w:before="0" w:after="0"/>
        <w:rPr>
          <w:rFonts w:ascii="Arial" w:hAnsi="Arial" w:cs="Arial"/>
          <w:bCs/>
          <w:i/>
          <w:i/>
        </w:rPr>
      </w:pPr>
      <w:r>
        <w:rPr>
          <w:rFonts w:cs="Arial" w:ascii="Arial" w:hAnsi="Arial"/>
          <w:bCs/>
          <w:i/>
        </w:rPr>
      </w:r>
    </w:p>
    <w:tbl>
      <w:tblPr>
        <w:tblW w:w="9608" w:type="dxa"/>
        <w:jc w:val="left"/>
        <w:tblInd w:w="-13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8"/>
        <w:gridCol w:w="9050"/>
      </w:tblGrid>
      <w:tr>
        <w:trPr>
          <w:trHeight w:val="458" w:hRule="atLeast"/>
        </w:trPr>
        <w:tc>
          <w:tcPr>
            <w:tcW w:w="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1.</w:t>
            </w:r>
          </w:p>
        </w:tc>
        <w:tc>
          <w:tcPr>
            <w:tcW w:w="9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1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93" w:name="__Fieldmark__31_3249724734"/>
            <w:bookmarkStart w:id="94" w:name="__Fieldmark__31_3249724734"/>
            <w:bookmarkEnd w:id="94"/>
            <w:r>
              <w:rPr>
                <w:rFonts w:cs="Arial" w:ascii="Arial" w:hAnsi="Arial"/>
                <w:bCs/>
                <w:lang w:val="en-IN" w:eastAsia="en-IN"/>
              </w:rPr>
            </w:r>
            <w:bookmarkStart w:id="95" w:name="__Fieldmark__31_3249724734"/>
            <w:bookmarkEnd w:id="95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458" w:hRule="atLeast"/>
        </w:trPr>
        <w:tc>
          <w:tcPr>
            <w:tcW w:w="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2.</w:t>
            </w:r>
          </w:p>
        </w:tc>
        <w:tc>
          <w:tcPr>
            <w:tcW w:w="9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2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96" w:name="__Fieldmark__32_3249724734"/>
            <w:bookmarkStart w:id="97" w:name="__Fieldmark__32_3249724734"/>
            <w:bookmarkEnd w:id="97"/>
            <w:r>
              <w:rPr>
                <w:rFonts w:cs="Arial" w:ascii="Arial" w:hAnsi="Arial"/>
                <w:bCs/>
                <w:lang w:val="en-IN" w:eastAsia="en-IN"/>
              </w:rPr>
            </w:r>
            <w:bookmarkStart w:id="98" w:name="__Fieldmark__32_3249724734"/>
            <w:bookmarkEnd w:id="98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  <w:r>
        <w:br w:type="page"/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/>
      </w:pPr>
      <w:r>
        <w:rPr/>
        <w:t>Drop off / collection from TDCC will be:</w:t>
      </w:r>
    </w:p>
    <w:tbl>
      <w:tblPr>
        <w:tblW w:w="9656" w:type="dxa"/>
        <w:jc w:val="left"/>
        <w:tblInd w:w="-133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99"/>
        <w:gridCol w:w="3825"/>
        <w:gridCol w:w="1730"/>
        <w:gridCol w:w="2602"/>
      </w:tblGrid>
      <w:tr>
        <w:trPr/>
        <w:tc>
          <w:tcPr>
            <w:tcW w:w="1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Name:</w:t>
            </w:r>
          </w:p>
        </w:tc>
        <w:tc>
          <w:tcPr>
            <w:tcW w:w="38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3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99" w:name="__Fieldmark__33_3249724734"/>
            <w:bookmarkStart w:id="100" w:name="__Fieldmark__33_3249724734"/>
            <w:bookmarkEnd w:id="100"/>
            <w:r>
              <w:rPr>
                <w:rFonts w:cs="Arial" w:ascii="Arial" w:hAnsi="Arial"/>
                <w:bCs/>
                <w:lang w:val="en-IN" w:eastAsia="en-IN"/>
              </w:rPr>
            </w:r>
            <w:bookmarkStart w:id="101" w:name="__Fieldmark__33_3249724734"/>
            <w:bookmarkEnd w:id="101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7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Mobile Phone:</w:t>
            </w:r>
          </w:p>
        </w:tc>
        <w:tc>
          <w:tcPr>
            <w:tcW w:w="26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4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02" w:name="__Fieldmark__34_3249724734"/>
            <w:bookmarkStart w:id="103" w:name="__Fieldmark__34_3249724734"/>
            <w:bookmarkEnd w:id="103"/>
            <w:r>
              <w:rPr>
                <w:rFonts w:cs="Arial" w:ascii="Arial" w:hAnsi="Arial"/>
                <w:bCs/>
                <w:lang w:val="en-IN" w:eastAsia="en-IN"/>
              </w:rPr>
            </w:r>
            <w:bookmarkStart w:id="104" w:name="__Fieldmark__34_3249724734"/>
            <w:bookmarkEnd w:id="104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/>
        <w:tc>
          <w:tcPr>
            <w:tcW w:w="1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Relationship:</w:t>
            </w:r>
          </w:p>
        </w:tc>
        <w:tc>
          <w:tcPr>
            <w:tcW w:w="81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5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05" w:name="__Fieldmark__35_3249724734"/>
            <w:bookmarkStart w:id="106" w:name="__Fieldmark__35_3249724734"/>
            <w:bookmarkEnd w:id="106"/>
            <w:r>
              <w:rPr>
                <w:rFonts w:cs="Arial" w:ascii="Arial" w:hAnsi="Arial"/>
                <w:bCs/>
                <w:lang w:val="en-IN" w:eastAsia="en-IN"/>
              </w:rPr>
            </w:r>
            <w:bookmarkStart w:id="107" w:name="__Fieldmark__35_3249724734"/>
            <w:bookmarkEnd w:id="107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  <w:t>Emergency Contact:</w:t>
      </w:r>
    </w:p>
    <w:tbl>
      <w:tblPr>
        <w:tblW w:w="10223" w:type="dxa"/>
        <w:jc w:val="left"/>
        <w:tblInd w:w="-133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99"/>
        <w:gridCol w:w="3825"/>
        <w:gridCol w:w="1730"/>
        <w:gridCol w:w="3169"/>
      </w:tblGrid>
      <w:tr>
        <w:trPr/>
        <w:tc>
          <w:tcPr>
            <w:tcW w:w="1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Name:</w:t>
            </w:r>
          </w:p>
        </w:tc>
        <w:tc>
          <w:tcPr>
            <w:tcW w:w="38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6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08" w:name="__Fieldmark__36_3249724734"/>
            <w:bookmarkStart w:id="109" w:name="__Fieldmark__36_3249724734"/>
            <w:bookmarkEnd w:id="109"/>
            <w:r>
              <w:rPr>
                <w:rFonts w:cs="Arial" w:ascii="Arial" w:hAnsi="Arial"/>
                <w:bCs/>
                <w:lang w:val="en-IN" w:eastAsia="en-IN"/>
              </w:rPr>
            </w:r>
            <w:bookmarkStart w:id="110" w:name="__Fieldmark__36_3249724734"/>
            <w:bookmarkEnd w:id="110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  <w:tc>
          <w:tcPr>
            <w:tcW w:w="17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Mobile Phone:</w:t>
            </w:r>
          </w:p>
        </w:tc>
        <w:tc>
          <w:tcPr>
            <w:tcW w:w="31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7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11" w:name="__Fieldmark__37_3249724734"/>
            <w:bookmarkStart w:id="112" w:name="__Fieldmark__37_3249724734"/>
            <w:bookmarkEnd w:id="112"/>
            <w:r>
              <w:rPr>
                <w:rFonts w:cs="Arial" w:ascii="Arial" w:hAnsi="Arial"/>
                <w:bCs/>
                <w:lang w:val="en-IN" w:eastAsia="en-IN"/>
              </w:rPr>
            </w:r>
            <w:bookmarkStart w:id="113" w:name="__Fieldmark__37_3249724734"/>
            <w:bookmarkEnd w:id="113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306" w:hRule="atLeast"/>
        </w:trPr>
        <w:tc>
          <w:tcPr>
            <w:tcW w:w="14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Relationship:</w:t>
            </w:r>
          </w:p>
        </w:tc>
        <w:tc>
          <w:tcPr>
            <w:tcW w:w="872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lang w:val="en-IN" w:eastAsia="en-IN"/>
              </w:rPr>
            </w:pPr>
            <w:r>
              <w:fldChar w:fldCharType="begin">
                <w:ffData>
                  <w:name w:val="__Fieldmark__38_3249724734"/>
                  <w:enabled/>
                  <w:calcOnExit w:val="0"/>
                </w:ffData>
              </w:fldChar>
            </w:r>
            <w:r>
              <w:rPr>
                <w:bCs/>
                <w:rFonts w:cs="Arial" w:ascii="Arial" w:hAnsi="Arial"/>
              </w:rPr>
              <w:instrText> FORMTEXT </w:instrText>
            </w:r>
            <w:r>
              <w:rPr>
                <w:bCs/>
                <w:rFonts w:cs="Arial" w:ascii="Arial" w:hAnsi="Arial"/>
              </w:rPr>
              <w:fldChar w:fldCharType="separate"/>
            </w:r>
            <w:bookmarkStart w:id="114" w:name="__Fieldmark__38_3249724734"/>
            <w:bookmarkStart w:id="115" w:name="__Fieldmark__38_3249724734"/>
            <w:bookmarkEnd w:id="115"/>
            <w:r>
              <w:rPr>
                <w:rFonts w:cs="Arial" w:ascii="Arial" w:hAnsi="Arial"/>
                <w:bCs/>
                <w:lang w:val="en-IN" w:eastAsia="en-IN"/>
              </w:rPr>
            </w:r>
            <w:bookmarkStart w:id="116" w:name="__Fieldmark__38_3249724734"/>
            <w:bookmarkEnd w:id="116"/>
            <w:r>
              <w:rPr>
                <w:rFonts w:cs="Arial" w:ascii="Arial" w:hAnsi="Arial"/>
                <w:bCs/>
                <w:lang w:val="en-IN" w:eastAsia="en-IN"/>
              </w:rPr>
            </w:r>
            <w:r>
              <w:rPr>
                <w:bCs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tbl>
      <w:tblPr>
        <w:tblW w:w="9986" w:type="dxa"/>
        <w:jc w:val="left"/>
        <w:tblInd w:w="-133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7913"/>
      </w:tblGrid>
      <w:tr>
        <w:trPr>
          <w:trHeight w:val="288" w:hRule="atLeast"/>
        </w:trPr>
        <w:tc>
          <w:tcPr>
            <w:tcW w:w="2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Language(s) Spoken at Home:</w:t>
            </w:r>
          </w:p>
        </w:tc>
        <w:tc>
          <w:tcPr>
            <w:tcW w:w="7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IN" w:eastAsia="en-IN"/>
              </w:rPr>
            </w:pPr>
            <w:r>
              <w:fldChar w:fldCharType="begin">
                <w:ffData>
                  <w:name w:val="__Fieldmark__39_3249724734"/>
                  <w:enabled/>
                  <w:calcOnExit w:val="0"/>
                </w:ffData>
              </w:fldChar>
            </w:r>
            <w:r>
              <w:rPr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</w:rPr>
              <w:fldChar w:fldCharType="separate"/>
            </w:r>
            <w:bookmarkStart w:id="117" w:name="__Fieldmark__39_3249724734"/>
            <w:bookmarkStart w:id="118" w:name="__Fieldmark__39_3249724734"/>
            <w:bookmarkEnd w:id="118"/>
            <w:r>
              <w:rPr>
                <w:rFonts w:cs="Arial" w:ascii="Arial" w:hAnsi="Arial"/>
                <w:lang w:val="en-IN" w:eastAsia="en-IN"/>
              </w:rPr>
            </w:r>
            <w:bookmarkStart w:id="119" w:name="__Fieldmark__39_3249724734"/>
            <w:bookmarkEnd w:id="119"/>
            <w:r>
              <w:rPr>
                <w:rFonts w:cs="Arial" w:ascii="Arial" w:hAnsi="Arial"/>
                <w:lang w:val="en-IN" w:eastAsia="en-IN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</w:tr>
      <w:tr>
        <w:trPr>
          <w:trHeight w:val="288" w:hRule="atLeast"/>
        </w:trPr>
        <w:tc>
          <w:tcPr>
            <w:tcW w:w="2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Primary Language:</w:t>
            </w:r>
          </w:p>
        </w:tc>
        <w:tc>
          <w:tcPr>
            <w:tcW w:w="7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IN" w:eastAsia="en-IN"/>
              </w:rPr>
            </w:pPr>
            <w:r>
              <w:fldChar w:fldCharType="begin">
                <w:ffData>
                  <w:name w:val="__Fieldmark__40_3249724734"/>
                  <w:enabled/>
                  <w:calcOnExit w:val="0"/>
                </w:ffData>
              </w:fldChar>
            </w:r>
            <w:r>
              <w:rPr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</w:rPr>
              <w:fldChar w:fldCharType="separate"/>
            </w:r>
            <w:bookmarkStart w:id="120" w:name="__Fieldmark__40_3249724734"/>
            <w:bookmarkStart w:id="121" w:name="__Fieldmark__40_3249724734"/>
            <w:bookmarkEnd w:id="121"/>
            <w:r>
              <w:rPr>
                <w:rFonts w:cs="Arial" w:ascii="Arial" w:hAnsi="Arial"/>
                <w:lang w:val="en-IN" w:eastAsia="en-IN"/>
              </w:rPr>
            </w:r>
            <w:bookmarkStart w:id="122" w:name="__Fieldmark__40_3249724734"/>
            <w:bookmarkEnd w:id="122"/>
            <w:r>
              <w:rPr>
                <w:rFonts w:cs="Arial" w:ascii="Arial" w:hAnsi="Arial"/>
                <w:lang w:val="en-IN" w:eastAsia="en-IN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72"/>
        <w:gridCol w:w="5014"/>
      </w:tblGrid>
      <w:tr>
        <w:trPr/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Is your child dry during the day?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3" w:name="__Fieldmark__41_3249724734"/>
            <w:bookmarkStart w:id="124" w:name="__Fieldmark__41_3249724734"/>
            <w:bookmarkStart w:id="125" w:name="__Fieldmark__41_3249724734"/>
            <w:bookmarkEnd w:id="125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>/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6" w:name="__Fieldmark__42_3249724734"/>
            <w:bookmarkStart w:id="127" w:name="__Fieldmark__42_3249724734"/>
            <w:bookmarkStart w:id="128" w:name="__Fieldmark__42_3249724734"/>
            <w:bookmarkEnd w:id="128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08" w:hRule="atLeast"/>
        </w:trPr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Can your child feed him / herself? 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Yes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9" w:name="__Fieldmark__43_3249724734"/>
            <w:bookmarkStart w:id="130" w:name="__Fieldmark__43_3249724734"/>
            <w:bookmarkStart w:id="131" w:name="__Fieldmark__43_3249724734"/>
            <w:bookmarkEnd w:id="131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/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2" w:name="__Fieldmark__44_3249724734"/>
            <w:bookmarkStart w:id="133" w:name="__Fieldmark__44_3249724734"/>
            <w:bookmarkStart w:id="134" w:name="__Fieldmark__44_3249724734"/>
            <w:bookmarkEnd w:id="134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71"/>
        <w:gridCol w:w="5015"/>
      </w:tblGrid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Does your child attend nursery or school? 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Yes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5" w:name="__Fieldmark__45_3249724734"/>
            <w:bookmarkStart w:id="136" w:name="__Fieldmark__45_3249724734"/>
            <w:bookmarkStart w:id="137" w:name="__Fieldmark__45_3249724734"/>
            <w:bookmarkEnd w:id="137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/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8" w:name="__Fieldmark__46_3249724734"/>
            <w:bookmarkStart w:id="139" w:name="__Fieldmark__46_3249724734"/>
            <w:bookmarkStart w:id="140" w:name="__Fieldmark__46_3249724734"/>
            <w:bookmarkEnd w:id="140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If yes, name of nursery or school?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Grade?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cs="Arial" w:ascii="Arial" w:hAnsi="Arial"/>
                <w:bCs/>
                <w:color w:val="000000"/>
              </w:rPr>
              <w:t>Type of Program: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1" w:name="__Fieldmark__47_3249724734"/>
            <w:bookmarkStart w:id="142" w:name="__Fieldmark__47_3249724734"/>
            <w:bookmarkStart w:id="143" w:name="__Fieldmark__47_3249724734"/>
            <w:bookmarkEnd w:id="143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Mainstream Education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4" w:name="__Fieldmark__48_3249724734"/>
            <w:bookmarkStart w:id="145" w:name="__Fieldmark__48_3249724734"/>
            <w:bookmarkStart w:id="146" w:name="__Fieldmark__48_3249724734"/>
            <w:bookmarkEnd w:id="14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Special Education</w:t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cs="Arial" w:ascii="Arial" w:hAnsi="Arial"/>
                <w:bCs/>
                <w:color w:val="000000"/>
              </w:rPr>
              <w:t>Services Received at School (if any):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7" w:name="__Fieldmark__49_3249724734"/>
            <w:bookmarkStart w:id="148" w:name="__Fieldmark__49_3249724734"/>
            <w:bookmarkStart w:id="149" w:name="__Fieldmark__49_3249724734"/>
            <w:bookmarkEnd w:id="149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Resource Room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0" w:name="__Fieldmark__50_3249724734"/>
            <w:bookmarkStart w:id="151" w:name="__Fieldmark__50_3249724734"/>
            <w:bookmarkStart w:id="152" w:name="__Fieldmark__50_3249724734"/>
            <w:bookmarkEnd w:id="152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Therapy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3" w:name="__Fieldmark__51_3249724734"/>
            <w:bookmarkStart w:id="154" w:name="__Fieldmark__51_3249724734"/>
            <w:bookmarkStart w:id="155" w:name="__Fieldmark__51_3249724734"/>
            <w:bookmarkEnd w:id="155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1:1 Learning Support / Shadow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6" w:name="__Fieldmark__52_3249724734"/>
            <w:bookmarkStart w:id="157" w:name="__Fieldmark__52_3249724734"/>
            <w:bookmarkStart w:id="158" w:name="__Fieldmark__52_3249724734"/>
            <w:bookmarkEnd w:id="15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pacing w:val="2"/>
                <w:w w:val="103"/>
              </w:rPr>
              <w:t xml:space="preserve"> Other:</w:t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Does your child see any health professionals?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Yes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9" w:name="__Fieldmark__53_3249724734"/>
            <w:bookmarkStart w:id="160" w:name="__Fieldmark__53_3249724734"/>
            <w:bookmarkStart w:id="161" w:name="__Fieldmark__53_3249724734"/>
            <w:bookmarkEnd w:id="161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/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2" w:name="__Fieldmark__54_3249724734"/>
            <w:bookmarkStart w:id="163" w:name="__Fieldmark__54_3249724734"/>
            <w:bookmarkStart w:id="164" w:name="__Fieldmark__54_3249724734"/>
            <w:bookmarkEnd w:id="164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cs="Arial" w:ascii="Arial" w:hAnsi="Arial"/>
              </w:rPr>
              <w:t>If yes, type of health professional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86"/>
      </w:tblGrid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How is your child’s behavior at: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a) nursery / school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b) home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How do you manage the behavior/s at home?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86"/>
      </w:tblGrid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What area would you like us to focus on during the camp?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86"/>
      </w:tblGrid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 preferred activities?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 activities / food avoided? Eg messy play, water play, bubbles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86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72"/>
        <w:gridCol w:w="5014"/>
      </w:tblGrid>
      <w:tr>
        <w:trPr/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Does your child talk? (verbal)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5" w:name="__Fieldmark__55_3249724734"/>
            <w:bookmarkStart w:id="166" w:name="__Fieldmark__55_3249724734"/>
            <w:bookmarkStart w:id="167" w:name="__Fieldmark__55_3249724734"/>
            <w:bookmarkEnd w:id="167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>/ 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8" w:name="__Fieldmark__56_3249724734"/>
            <w:bookmarkStart w:id="169" w:name="__Fieldmark__56_3249724734"/>
            <w:bookmarkStart w:id="170" w:name="__Fieldmark__56_3249724734"/>
            <w:bookmarkEnd w:id="170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08" w:hRule="atLeast"/>
        </w:trPr>
        <w:tc>
          <w:tcPr>
            <w:tcW w:w="9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no, how does your child communicate: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Gesture / sign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1" w:name="__Fieldmark__57_3249724734"/>
            <w:bookmarkStart w:id="172" w:name="__Fieldmark__57_3249724734"/>
            <w:bookmarkStart w:id="173" w:name="__Fieldmark__57_3249724734"/>
            <w:bookmarkEnd w:id="173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                      pulling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4" w:name="__Fieldmark__58_3249724734"/>
            <w:bookmarkStart w:id="175" w:name="__Fieldmark__58_3249724734"/>
            <w:bookmarkStart w:id="176" w:name="__Fieldmark__58_3249724734"/>
            <w:bookmarkEnd w:id="17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                          pointing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7" w:name="__Fieldmark__59_3249724734"/>
            <w:bookmarkStart w:id="178" w:name="__Fieldmark__59_3249724734"/>
            <w:bookmarkStart w:id="179" w:name="__Fieldmark__59_3249724734"/>
            <w:bookmarkEnd w:id="179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</w:rPr>
              <w:t xml:space="preserve">                  pictures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80" w:name="__Fieldmark__60_3249724734"/>
            <w:bookmarkStart w:id="181" w:name="__Fieldmark__60_3249724734"/>
            <w:bookmarkStart w:id="182" w:name="__Fieldmark__60_3249724734"/>
            <w:bookmarkEnd w:id="182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 xml:space="preserve">Please check your registration option: </w:t>
      </w:r>
    </w:p>
    <w:tbl>
      <w:tblPr>
        <w:tblW w:w="9656" w:type="dxa"/>
        <w:jc w:val="left"/>
        <w:tblInd w:w="-133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01"/>
        <w:gridCol w:w="2551"/>
        <w:gridCol w:w="2977"/>
        <w:gridCol w:w="3027"/>
      </w:tblGrid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Weeks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BFBF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Dates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Cs/>
              </w:rPr>
              <w:t xml:space="preserve"> </w:t>
            </w:r>
            <w:r>
              <w:rPr>
                <w:rFonts w:cs="Arial" w:ascii="Arial" w:hAnsi="Arial"/>
                <w:bCs/>
              </w:rPr>
              <w:t>3 – 5 year olds</w:t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5 – 8 year olds</w:t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1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 – 5 July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83" w:name="__Fieldmark__61_3249724734"/>
            <w:bookmarkStart w:id="184" w:name="__Fieldmark__61_3249724734"/>
            <w:bookmarkStart w:id="185" w:name="__Fieldmark__61_3249724734"/>
            <w:bookmarkEnd w:id="185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86" w:name="__Fieldmark__62_3249724734"/>
            <w:bookmarkStart w:id="187" w:name="__Fieldmark__62_3249724734"/>
            <w:bookmarkStart w:id="188" w:name="__Fieldmark__62_3249724734"/>
            <w:bookmarkEnd w:id="188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2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8 – 12 July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89" w:name="__Fieldmark__63_3249724734"/>
            <w:bookmarkStart w:id="190" w:name="__Fieldmark__63_3249724734"/>
            <w:bookmarkStart w:id="191" w:name="__Fieldmark__63_3249724734"/>
            <w:bookmarkEnd w:id="191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92" w:name="__Fieldmark__64_3249724734"/>
            <w:bookmarkStart w:id="193" w:name="__Fieldmark__64_3249724734"/>
            <w:bookmarkStart w:id="194" w:name="__Fieldmark__64_3249724734"/>
            <w:bookmarkEnd w:id="194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3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15 – 19 July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95" w:name="__Fieldmark__65_3249724734"/>
            <w:bookmarkStart w:id="196" w:name="__Fieldmark__65_3249724734"/>
            <w:bookmarkStart w:id="197" w:name="__Fieldmark__65_3249724734"/>
            <w:bookmarkEnd w:id="197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98" w:name="__Fieldmark__66_3249724734"/>
            <w:bookmarkStart w:id="199" w:name="__Fieldmark__66_3249724734"/>
            <w:bookmarkStart w:id="200" w:name="__Fieldmark__66_3249724734"/>
            <w:bookmarkEnd w:id="200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4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22 – 26 July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1" w:name="__Fieldmark__67_3249724734"/>
            <w:bookmarkStart w:id="202" w:name="__Fieldmark__67_3249724734"/>
            <w:bookmarkStart w:id="203" w:name="__Fieldmark__67_3249724734"/>
            <w:bookmarkEnd w:id="203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4" w:name="__Fieldmark__68_3249724734"/>
            <w:bookmarkStart w:id="205" w:name="__Fieldmark__68_3249724734"/>
            <w:bookmarkStart w:id="206" w:name="__Fieldmark__68_3249724734"/>
            <w:bookmarkEnd w:id="206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5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29 July – 2 August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7" w:name="__Fieldmark__69_3249724734"/>
            <w:bookmarkStart w:id="208" w:name="__Fieldmark__69_3249724734"/>
            <w:bookmarkStart w:id="209" w:name="__Fieldmark__69_3249724734"/>
            <w:bookmarkEnd w:id="209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0" w:name="__Fieldmark__70_3249724734"/>
            <w:bookmarkStart w:id="211" w:name="__Fieldmark__70_3249724734"/>
            <w:bookmarkStart w:id="212" w:name="__Fieldmark__70_3249724734"/>
            <w:bookmarkEnd w:id="212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6</w:t>
            </w:r>
          </w:p>
        </w:tc>
        <w:tc>
          <w:tcPr>
            <w:tcW w:w="2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5 – 9 August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3" w:name="__Fieldmark__71_3249724734"/>
            <w:bookmarkStart w:id="214" w:name="__Fieldmark__71_3249724734"/>
            <w:bookmarkStart w:id="215" w:name="__Fieldmark__71_3249724734"/>
            <w:bookmarkEnd w:id="215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6" w:name="__Fieldmark__72_3249724734"/>
            <w:bookmarkStart w:id="217" w:name="__Fieldmark__72_3249724734"/>
            <w:bookmarkStart w:id="218" w:name="__Fieldmark__72_3249724734"/>
            <w:bookmarkEnd w:id="218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12 – 16 August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9" w:name="__Fieldmark__73_3249724734"/>
            <w:bookmarkStart w:id="220" w:name="__Fieldmark__73_3249724734"/>
            <w:bookmarkStart w:id="221" w:name="__Fieldmark__73_3249724734"/>
            <w:bookmarkEnd w:id="221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2" w:name="__Fieldmark__74_3249724734"/>
            <w:bookmarkStart w:id="223" w:name="__Fieldmark__74_3249724734"/>
            <w:bookmarkStart w:id="224" w:name="__Fieldmark__74_3249724734"/>
            <w:bookmarkEnd w:id="224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Week 8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EID BREAK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EID BREAK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EID BREAK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Week 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26 – 30 August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5" w:name="__Fieldmark__75_3249724734"/>
            <w:bookmarkStart w:id="226" w:name="__Fieldmark__75_3249724734"/>
            <w:bookmarkStart w:id="227" w:name="__Fieldmark__75_3249724734"/>
            <w:bookmarkEnd w:id="227"/>
            <w:r>
              <w:rPr/>
            </w:r>
            <w:r>
              <w:rPr/>
              <w:fldChar w:fldCharType="end"/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8" w:name="__Fieldmark__76_3249724734"/>
            <w:bookmarkStart w:id="229" w:name="__Fieldmark__76_3249724734"/>
            <w:bookmarkStart w:id="230" w:name="__Fieldmark__76_3249724734"/>
            <w:bookmarkEnd w:id="230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Weekly rate: 1500AED per child</w:t>
      </w:r>
    </w:p>
    <w:p>
      <w:pPr>
        <w:pStyle w:val="Normal"/>
        <w:rPr/>
      </w:pPr>
      <w:r>
        <w:rPr>
          <w:rFonts w:cs="Arial" w:ascii="Arial" w:hAnsi="Arial"/>
          <w:bCs/>
        </w:rPr>
        <w:t>Terms and Conditions: Fees are due at time of registration and cover my child’s enrollment for the requested period.  This fee is not refundable</w:t>
      </w:r>
      <w:r>
        <w:rPr>
          <w:rFonts w:cs="Arial" w:ascii="Arial" w:hAnsi="Arial"/>
          <w:b/>
        </w:rPr>
        <w:t>.</w:t>
      </w:r>
    </w:p>
    <w:p>
      <w:pPr>
        <w:pStyle w:val="Normal"/>
        <w:rPr/>
      </w:pPr>
      <w:r>
        <w:rPr>
          <w:rFonts w:cs="Arial" w:ascii="Arial" w:hAnsi="Arial"/>
          <w:b/>
          <w:lang w:val="en-IN" w:eastAsia="en-IN"/>
        </w:rPr>
        <w:drawing>
          <wp:inline distT="0" distB="0" distL="0" distR="0">
            <wp:extent cx="2448560" cy="12204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8" t="-177" r="-8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                   </w:t>
      </w:r>
      <w:r>
        <w:rPr>
          <w:rFonts w:cs="Arial" w:ascii="Arial" w:hAnsi="Arial"/>
          <w:b/>
          <w:lang w:val="en-IN" w:eastAsia="en-IN"/>
        </w:rPr>
        <w:drawing>
          <wp:inline distT="0" distB="0" distL="0" distR="0">
            <wp:extent cx="2448560" cy="12204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8" t="-177" r="-8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            </w:t>
      </w:r>
    </w:p>
    <w:p>
      <w:pPr>
        <w:pStyle w:val="Normal"/>
        <w:rPr/>
      </w:pPr>
      <w:r>
        <w:drawing>
          <wp:anchor behindDoc="0" distT="0" distB="0" distL="0" distR="114935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2438400" cy="1214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8" t="-177" r="-8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570865</wp:posOffset>
            </wp:positionH>
            <wp:positionV relativeFrom="paragraph">
              <wp:posOffset>4445</wp:posOffset>
            </wp:positionV>
            <wp:extent cx="2437130" cy="121158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8" t="-177" r="-8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</w:rPr>
        <w:t xml:space="preserve">                                                                 </w:t>
      </w:r>
      <w:r>
        <w:rPr>
          <w:rFonts w:cs="Arial" w:ascii="Arial" w:hAnsi="Arial"/>
          <w:b/>
        </w:rPr>
        <w:br/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bidi w:val="0"/>
        <w:spacing w:lineRule="auto" w:line="276" w:before="0" w:after="20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Please return to: education@tdcc.ae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70" w:right="1017" w:header="432" w:top="2952" w:footer="445" w:bottom="270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omic Sans MS">
    <w:charset w:val="00"/>
    <w:family w:val="script"/>
    <w:pitch w:val="variable"/>
  </w:font>
  <w:font w:name="Museo Sans 700">
    <w:altName w:val="Arial"/>
    <w:charset w:val="00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200"/>
      <w:contextualSpacing/>
      <w:rPr/>
    </w:pPr>
    <w:r>
      <w:rPr>
        <w:rFonts w:cs="Tahoma" w:ascii="Tahoma" w:hAnsi="Tahoma"/>
        <w:b/>
        <w:color w:val="595959"/>
        <w:sz w:val="16"/>
        <w:szCs w:val="16"/>
      </w:rPr>
      <w:t>The Developing Child Centre LLC</w:t>
    </w:r>
    <w:r>
      <w:rPr>
        <w:rFonts w:cs="Tahoma" w:ascii="Tahoma" w:hAnsi="Tahoma"/>
        <w:color w:val="595959"/>
        <w:sz w:val="16"/>
        <w:szCs w:val="16"/>
      </w:rPr>
      <w:t xml:space="preserve"> PO Box 478527 Dubai, UAE | Call +971 4 3011900 | </w:t>
    </w:r>
    <w:hyperlink r:id="rId1">
      <w:r>
        <w:rPr>
          <w:rStyle w:val="InternetLink"/>
          <w:rFonts w:cs="Tahoma" w:ascii="Tahoma" w:hAnsi="Tahoma"/>
          <w:color w:val="595959"/>
          <w:sz w:val="16"/>
          <w:szCs w:val="16"/>
          <w:u w:val="none"/>
        </w:rPr>
        <w:t>info@tdcc.ae</w:t>
      </w:r>
    </w:hyperlink>
    <w:r>
      <w:rPr>
        <w:rFonts w:cs="Tahoma" w:ascii="Tahoma" w:hAnsi="Tahoma"/>
        <w:color w:val="595959"/>
        <w:sz w:val="16"/>
        <w:szCs w:val="16"/>
      </w:rPr>
      <w:t xml:space="preserve"> | </w:t>
    </w:r>
    <w:r>
      <w:rPr>
        <w:rFonts w:cs="Tahoma" w:ascii="Tahoma" w:hAnsi="Tahoma"/>
        <w:b/>
        <w:color w:val="595959"/>
        <w:sz w:val="16"/>
        <w:szCs w:val="16"/>
      </w:rPr>
      <w:t>www.tdcc.ae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Museo Sans 700;Arial" w:hAnsi="Museo Sans 700;Arial" w:cs="Museo Sans 700;Arial"/>
        <w:b/>
        <w:b/>
        <w:color w:val="595959"/>
        <w:sz w:val="21"/>
        <w:szCs w:val="21"/>
      </w:rPr>
    </w:pPr>
    <w:r>
      <w:rPr>
        <w:rFonts w:cs="Museo Sans 700;Arial" w:ascii="Museo Sans 700;Arial" w:hAnsi="Museo Sans 700;Arial"/>
        <w:b/>
        <w:color w:val="595959"/>
        <w:sz w:val="21"/>
        <w:szCs w:val="21"/>
      </w:rPr>
    </w:r>
  </w:p>
  <w:p>
    <w:pPr>
      <w:pStyle w:val="Footer"/>
      <w:spacing w:lineRule="auto" w:line="240" w:before="0" w:after="200"/>
      <w:contextualSpacing/>
      <w:rPr/>
    </w:pPr>
    <w:r>
      <w:rPr>
        <w:rFonts w:cs="Tahoma" w:ascii="Tahoma" w:hAnsi="Tahoma"/>
        <w:i/>
        <w:color w:val="4BACC6"/>
        <w:sz w:val="14"/>
        <w:szCs w:val="14"/>
      </w:rPr>
      <w:t>“</w:t>
    </w:r>
    <w:r>
      <w:rPr>
        <w:rFonts w:cs="Tahoma" w:ascii="Tahoma" w:hAnsi="Tahoma"/>
        <w:i/>
        <w:color w:val="4BACC6"/>
        <w:sz w:val="14"/>
        <w:szCs w:val="14"/>
      </w:rPr>
      <w:t>If you judge a fish by its ability to climb a tree, it will live its whole life believing that it is stupid.” Albert Einstein</w:t>
    </w:r>
  </w:p>
  <w:p>
    <w:pPr>
      <w:pStyle w:val="Footer"/>
      <w:spacing w:lineRule="auto" w:line="240" w:before="0" w:after="200"/>
      <w:contextualSpacing/>
      <w:rPr>
        <w:rFonts w:ascii="Tahoma" w:hAnsi="Tahoma" w:cs="Tahoma"/>
        <w:i/>
        <w:i/>
        <w:color w:val="4BACC6"/>
        <w:sz w:val="20"/>
        <w:szCs w:val="20"/>
      </w:rPr>
    </w:pPr>
    <w:r>
      <w:rPr>
        <w:rFonts w:cs="Tahoma" w:ascii="Tahoma" w:hAnsi="Tahoma"/>
        <w:i/>
        <w:color w:val="4BACC6"/>
        <w:sz w:val="20"/>
        <w:szCs w:val="20"/>
      </w:rPr>
    </w:r>
  </w:p>
  <w:p>
    <w:pPr>
      <w:pStyle w:val="Footer"/>
      <w:spacing w:lineRule="auto" w:line="240" w:before="0" w:after="200"/>
      <w:contextualSpacing/>
      <w:rPr>
        <w:rFonts w:ascii="Tahoma" w:hAnsi="Tahoma" w:cs="Tahoma"/>
        <w:b/>
        <w:b/>
        <w:color w:val="595959"/>
        <w:sz w:val="18"/>
        <w:szCs w:val="18"/>
      </w:rPr>
    </w:pPr>
    <w:r>
      <w:rPr>
        <w:rFonts w:cs="Tahoma" w:ascii="Tahoma" w:hAnsi="Tahoma"/>
        <w:b/>
        <w:color w:val="595959"/>
        <w:sz w:val="18"/>
        <w:szCs w:val="18"/>
      </w:rPr>
      <w:t>We think different. We teach different.</w:t>
    </w:r>
  </w:p>
  <w:p>
    <w:pPr>
      <w:pStyle w:val="Footer"/>
      <w:spacing w:lineRule="auto" w:line="240" w:before="0" w:after="200"/>
      <w:contextualSpacing/>
      <w:rPr>
        <w:rFonts w:ascii="Tahoma" w:hAnsi="Tahoma" w:cs="Tahoma"/>
        <w:b/>
        <w:b/>
        <w:color w:val="595959"/>
        <w:sz w:val="14"/>
        <w:szCs w:val="14"/>
      </w:rPr>
    </w:pPr>
    <w:r>
      <w:rPr>
        <w:rFonts w:cs="Tahoma" w:ascii="Tahoma" w:hAnsi="Tahoma"/>
        <w:b/>
        <w:color w:val="595959"/>
        <w:sz w:val="14"/>
        <w:szCs w:val="14"/>
      </w:rPr>
    </w:r>
  </w:p>
  <w:p>
    <w:pPr>
      <w:pStyle w:val="Footer"/>
      <w:spacing w:lineRule="auto" w:line="240" w:before="0" w:after="200"/>
      <w:contextualSpacing/>
      <w:rPr>
        <w:rFonts w:ascii="Tahoma" w:hAnsi="Tahoma" w:cs="Tahoma"/>
        <w:color w:val="595959"/>
        <w:sz w:val="14"/>
        <w:szCs w:val="14"/>
      </w:rPr>
    </w:pPr>
    <w:r>
      <w:rPr>
        <w:rFonts w:cs="Tahoma" w:ascii="Tahoma" w:hAnsi="Tahoma"/>
        <w:color w:val="595959"/>
        <w:sz w:val="14"/>
        <w:szCs w:val="14"/>
      </w:rPr>
      <w:t>At The Developing Child Centre our approach is simple. We believe every child is brilliant and we nurture and build children’s confidence and abilities.</w:t>
    </w:r>
  </w:p>
  <w:p>
    <w:pPr>
      <w:pStyle w:val="Footer"/>
      <w:spacing w:lineRule="auto" w:line="240" w:before="0" w:after="200"/>
      <w:contextualSpacing/>
      <w:rPr>
        <w:rFonts w:ascii="Tahoma" w:hAnsi="Tahoma" w:cs="Tahoma"/>
        <w:color w:val="595959"/>
        <w:sz w:val="14"/>
        <w:szCs w:val="14"/>
      </w:rPr>
    </w:pPr>
    <w:r>
      <w:rPr>
        <w:rFonts w:cs="Tahoma" w:ascii="Tahoma" w:hAnsi="Tahoma"/>
        <w:color w:val="595959"/>
        <w:sz w:val="14"/>
        <w:szCs w:val="14"/>
      </w:rPr>
      <w:t>We are dedicated to identifying, building and developing skills required by all children to feel confident and succeed.</w:t>
    </w:r>
  </w:p>
  <w:p>
    <w:pPr>
      <w:pStyle w:val="Footer"/>
      <w:spacing w:lineRule="auto" w:line="240" w:before="0" w:after="200"/>
      <w:contextualSpacing/>
      <w:rPr>
        <w:rFonts w:ascii="Tahoma" w:hAnsi="Tahoma" w:cs="Tahoma"/>
        <w:color w:val="595959"/>
        <w:sz w:val="20"/>
        <w:szCs w:val="20"/>
      </w:rPr>
    </w:pPr>
    <w:r>
      <w:rPr>
        <w:rFonts w:cs="Tahoma" w:ascii="Tahoma" w:hAnsi="Tahoma"/>
        <w:color w:val="595959"/>
        <w:sz w:val="20"/>
        <w:szCs w:val="20"/>
      </w:rPr>
    </w:r>
  </w:p>
  <w:p>
    <w:pPr>
      <w:pStyle w:val="Footer"/>
      <w:spacing w:lineRule="auto" w:line="240" w:before="0" w:after="200"/>
      <w:contextualSpacing/>
      <w:rPr/>
    </w:pPr>
    <w:r>
      <w:rPr>
        <w:rFonts w:cs="Tahoma" w:ascii="Tahoma" w:hAnsi="Tahoma"/>
        <w:b/>
        <w:color w:val="595959"/>
        <w:sz w:val="16"/>
        <w:szCs w:val="16"/>
      </w:rPr>
      <w:t>The Developing Child Centre LLC</w:t>
    </w:r>
    <w:r>
      <w:rPr>
        <w:rFonts w:cs="Tahoma" w:ascii="Tahoma" w:hAnsi="Tahoma"/>
        <w:color w:val="595959"/>
        <w:sz w:val="16"/>
        <w:szCs w:val="16"/>
      </w:rPr>
      <w:t xml:space="preserve"> PO Box 478527 Dubai, UAE | Call +971 4 3011900 | </w:t>
    </w:r>
    <w:hyperlink r:id="rId1">
      <w:r>
        <w:rPr>
          <w:rStyle w:val="InternetLink"/>
          <w:rFonts w:cs="Tahoma" w:ascii="Tahoma" w:hAnsi="Tahoma"/>
          <w:color w:val="595959"/>
          <w:sz w:val="16"/>
          <w:szCs w:val="16"/>
          <w:u w:val="none"/>
        </w:rPr>
        <w:t>info@tdcc.ae</w:t>
      </w:r>
    </w:hyperlink>
    <w:r>
      <w:rPr>
        <w:rFonts w:cs="Tahoma" w:ascii="Tahoma" w:hAnsi="Tahoma"/>
        <w:color w:val="595959"/>
        <w:sz w:val="16"/>
        <w:szCs w:val="16"/>
      </w:rPr>
      <w:t xml:space="preserve"> | </w:t>
    </w:r>
    <w:r>
      <w:rPr>
        <w:rFonts w:cs="Tahoma" w:ascii="Tahoma" w:hAnsi="Tahoma"/>
        <w:b/>
        <w:color w:val="595959"/>
        <w:sz w:val="16"/>
        <w:szCs w:val="16"/>
      </w:rPr>
      <w:t>www.tdcc.ae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ind w:left="0" w:right="0" w:firstLine="4680"/>
      <w:rPr>
        <w:lang w:val="en-IN" w:eastAsia="en-IN"/>
      </w:rPr>
    </w:pPr>
    <w:r>
      <w:rPr>
        <w:lang w:val="en-IN" w:eastAsia="en-IN"/>
      </w:rPr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-93980</wp:posOffset>
          </wp:positionH>
          <wp:positionV relativeFrom="paragraph">
            <wp:posOffset>171450</wp:posOffset>
          </wp:positionV>
          <wp:extent cx="1968500" cy="1073150"/>
          <wp:effectExtent l="0" t="0" r="0" b="0"/>
          <wp:wrapNone/>
          <wp:docPr id="5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6" t="-85" r="-46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968500" cy="1073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4685665</wp:posOffset>
          </wp:positionH>
          <wp:positionV relativeFrom="paragraph">
            <wp:posOffset>171450</wp:posOffset>
          </wp:positionV>
          <wp:extent cx="1430655" cy="1073150"/>
          <wp:effectExtent l="0" t="0" r="0" b="0"/>
          <wp:wrapNone/>
          <wp:docPr id="6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64" t="-85" r="-64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430655" cy="1073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4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Arial" w:hAnsi="Arial" w:eastAsia="Calibri" w:cs="Aria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>
      <w:lang w:val="en-GB"/>
    </w:rPr>
  </w:style>
  <w:style w:type="paragraph" w:styleId="Footer">
    <w:name w:val="Footer"/>
    <w:basedOn w:val="Normal"/>
    <w:pPr/>
    <w:rPr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autoSpaceDE w:val="false"/>
    </w:pPr>
    <w:rPr>
      <w:rFonts w:ascii="Comic Sans MS" w:hAnsi="Comic Sans MS" w:eastAsia="Calibri" w:cs="Comic Sans MS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info@tdcc.ae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info@tdcc.ae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</TotalTime>
  <Application>LibreOffice/6.0.7.3$Linux_X86_64 LibreOffice_project/00m0$Build-3</Application>
  <Pages>5</Pages>
  <Words>572</Words>
  <Characters>2379</Characters>
  <CharactersWithSpaces>2953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2019-02-14T19:46:40Z</dcterms:created>
  <dc:creator/>
  <dc:description/>
  <dc:language>en-IN</dc:language>
  <cp:lastModifiedBy/>
  <cp:lastPrinted>2016-06-02T17:29:00Z</cp:lastPrinted>
  <dcterms:modified xsi:type="dcterms:W3CDTF">2019-02-14T19:28:02Z</dcterms:modified>
  <cp:revision>7</cp:revision>
  <dc:subject/>
  <dc:title/>
</cp:coreProperties>
</file>